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AC6" w:rsidRDefault="00CF1A69" w:rsidP="00CF1A69">
      <w:pPr>
        <w:jc w:val="center"/>
        <w:rPr>
          <w:b/>
          <w:sz w:val="36"/>
          <w:szCs w:val="36"/>
        </w:rPr>
      </w:pPr>
      <w:r>
        <w:rPr>
          <w:b/>
          <w:sz w:val="36"/>
          <w:szCs w:val="36"/>
        </w:rPr>
        <w:t>TP Final</w:t>
      </w:r>
    </w:p>
    <w:p w:rsidR="00CF1A69" w:rsidRDefault="00CF1A69" w:rsidP="00CF1A69">
      <w:pPr>
        <w:jc w:val="center"/>
        <w:rPr>
          <w:b/>
          <w:sz w:val="36"/>
          <w:szCs w:val="36"/>
        </w:rPr>
      </w:pPr>
    </w:p>
    <w:p w:rsidR="00CF1A69" w:rsidRDefault="00CF1A69" w:rsidP="00CF1A69">
      <w:r>
        <w:tab/>
        <w:t xml:space="preserve">Avec un style à la Mario </w:t>
      </w:r>
      <w:proofErr w:type="spellStart"/>
      <w:r>
        <w:t>Bros</w:t>
      </w:r>
      <w:proofErr w:type="spellEnd"/>
      <w:r>
        <w:t>, un personnage devra parcourir un niveau pour y trouver des blocs et les placer sur des leviers/switch et accéder à de nouvelles parties du tableau pour partir du point A et arriver au point B. Le joueur pourra alors ramasser un certain nombre de blocs pour traverser un niveau de style puzzle. Il pourra aussi se servir de ses blocs pour accéder à endroits plus élevés.</w:t>
      </w:r>
    </w:p>
    <w:p w:rsidR="00CF1A69" w:rsidRDefault="00CF1A69" w:rsidP="00CF1A69"/>
    <w:p w:rsidR="00CF1A69" w:rsidRDefault="00CF1A69" w:rsidP="00CF1A69">
      <w:pPr>
        <w:jc w:val="center"/>
        <w:rPr>
          <w:b/>
          <w:sz w:val="36"/>
          <w:szCs w:val="36"/>
        </w:rPr>
      </w:pPr>
      <w:r>
        <w:rPr>
          <w:b/>
          <w:sz w:val="36"/>
          <w:szCs w:val="36"/>
        </w:rPr>
        <w:t>Fonctionnalités</w:t>
      </w:r>
    </w:p>
    <w:p w:rsidR="00CF1A69" w:rsidRDefault="00CF1A69" w:rsidP="00CF1A69">
      <w:pPr>
        <w:pStyle w:val="Paragraphedeliste"/>
        <w:numPr>
          <w:ilvl w:val="0"/>
          <w:numId w:val="1"/>
        </w:numPr>
      </w:pPr>
      <w:r>
        <w:t xml:space="preserve">Utiliser un </w:t>
      </w:r>
      <w:proofErr w:type="spellStart"/>
      <w:r>
        <w:t>grid</w:t>
      </w:r>
      <w:proofErr w:type="spellEnd"/>
      <w:r>
        <w:t xml:space="preserve"> pour placer les blocs</w:t>
      </w:r>
      <w:r w:rsidR="003C2F2D">
        <w:t xml:space="preserve"> dans le niveau</w:t>
      </w:r>
      <w:r>
        <w:t>.</w:t>
      </w:r>
    </w:p>
    <w:p w:rsidR="00CF1A69" w:rsidRDefault="00CF1A69" w:rsidP="00CF1A69">
      <w:pPr>
        <w:pStyle w:val="Paragraphedeliste"/>
        <w:numPr>
          <w:ilvl w:val="0"/>
          <w:numId w:val="1"/>
        </w:numPr>
      </w:pPr>
      <w:r>
        <w:t xml:space="preserve">Contrôler le personnage </w:t>
      </w:r>
      <w:r w:rsidR="003C2F2D">
        <w:t xml:space="preserve">comparable à Mario </w:t>
      </w:r>
      <w:proofErr w:type="spellStart"/>
      <w:r w:rsidR="003C2F2D">
        <w:t>Bros</w:t>
      </w:r>
      <w:proofErr w:type="spellEnd"/>
      <w:r w:rsidR="003C2F2D">
        <w:t xml:space="preserve"> (bouger, ramasser et placer des blocs avec un inventaire).</w:t>
      </w:r>
      <w:bookmarkStart w:id="0" w:name="_GoBack"/>
      <w:bookmarkEnd w:id="0"/>
    </w:p>
    <w:p w:rsidR="003C2F2D" w:rsidRPr="00CF1A69" w:rsidRDefault="003C2F2D" w:rsidP="00CF1A69">
      <w:pPr>
        <w:pStyle w:val="Paragraphedeliste"/>
        <w:numPr>
          <w:ilvl w:val="0"/>
          <w:numId w:val="1"/>
        </w:numPr>
      </w:pPr>
      <w:r>
        <w:t>Utiliser un système de levier à travers le niveau.</w:t>
      </w:r>
    </w:p>
    <w:sectPr w:rsidR="003C2F2D" w:rsidRPr="00CF1A6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F21"/>
    <w:multiLevelType w:val="hybridMultilevel"/>
    <w:tmpl w:val="D598A4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69"/>
    <w:rsid w:val="00356AC6"/>
    <w:rsid w:val="003C2F2D"/>
    <w:rsid w:val="00CF1A6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0951F-D7C2-49CD-83F8-48FDF854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F1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957863CE.dotm</Template>
  <TotalTime>13</TotalTime>
  <Pages>1</Pages>
  <Words>98</Words>
  <Characters>544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Bart</dc:creator>
  <cp:keywords/>
  <dc:description/>
  <cp:lastModifiedBy>College Bart</cp:lastModifiedBy>
  <cp:revision>1</cp:revision>
  <dcterms:created xsi:type="dcterms:W3CDTF">2015-07-06T13:02:00Z</dcterms:created>
  <dcterms:modified xsi:type="dcterms:W3CDTF">2015-07-06T13:15:00Z</dcterms:modified>
</cp:coreProperties>
</file>