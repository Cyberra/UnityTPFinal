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AC6" w:rsidRDefault="00AC4665" w:rsidP="00AC4665">
      <w:pPr>
        <w:jc w:val="center"/>
        <w:rPr>
          <w:b/>
          <w:sz w:val="36"/>
          <w:szCs w:val="36"/>
        </w:rPr>
      </w:pPr>
      <w:r>
        <w:rPr>
          <w:b/>
          <w:sz w:val="36"/>
          <w:szCs w:val="36"/>
        </w:rPr>
        <w:t xml:space="preserve">Réaction entre le temps prévu et </w:t>
      </w:r>
      <w:r>
        <w:rPr>
          <w:b/>
          <w:sz w:val="36"/>
          <w:szCs w:val="36"/>
        </w:rPr>
        <w:br/>
        <w:t>le temps travaillé</w:t>
      </w:r>
    </w:p>
    <w:p w:rsidR="00AC4665" w:rsidRDefault="00AC4665" w:rsidP="00AC4665"/>
    <w:p w:rsidR="00AC4665" w:rsidRDefault="00AC4665" w:rsidP="00AC4665"/>
    <w:p w:rsidR="00AC4665" w:rsidRPr="00AC4665" w:rsidRDefault="00AC4665" w:rsidP="00AC4665">
      <w:r>
        <w:tab/>
        <w:t>Pour arriver à faire le projet fonctionnel, je pense qu’il manquait environ 10heures de travail sur l’évaluation du temps. Je me suis mal partit pour commencer placer mon terrain de mon level et j’ai perdu environ 4h de travail. Alors, avec les erreurs que j’ai commises à travers ce projet, je crois être en mesure de mieux évaluer mon temps nécessaire pour un prochain travail similaire.</w:t>
      </w:r>
      <w:bookmarkStart w:id="0" w:name="_GoBack"/>
      <w:bookmarkEnd w:id="0"/>
    </w:p>
    <w:sectPr w:rsidR="00AC4665" w:rsidRPr="00AC46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665"/>
    <w:rsid w:val="00356AC6"/>
    <w:rsid w:val="00AC46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CA503-1344-4701-AC53-13DD75A4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15B9D4AA.dotm</Template>
  <TotalTime>6</TotalTime>
  <Pages>1</Pages>
  <Words>68</Words>
  <Characters>378</Characters>
  <Application>Microsoft Office Word</Application>
  <DocSecurity>0</DocSecurity>
  <Lines>3</Lines>
  <Paragraphs>1</Paragraphs>
  <ScaleCrop>false</ScaleCrop>
  <Company/>
  <LinksUpToDate>false</LinksUpToDate>
  <CharactersWithSpaces>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Bart</dc:creator>
  <cp:keywords/>
  <dc:description/>
  <cp:lastModifiedBy>College Bart</cp:lastModifiedBy>
  <cp:revision>1</cp:revision>
  <dcterms:created xsi:type="dcterms:W3CDTF">2015-07-22T19:05:00Z</dcterms:created>
  <dcterms:modified xsi:type="dcterms:W3CDTF">2015-07-22T19:11:00Z</dcterms:modified>
</cp:coreProperties>
</file>